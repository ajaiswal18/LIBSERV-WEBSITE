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E91" w:rsidRPr="00E11E74" w:rsidRDefault="00C10E91" w:rsidP="008706C0">
      <w:pPr>
        <w:rPr>
          <w:rFonts w:ascii="Times New Roman" w:hAnsi="Times New Roman" w:cs="Times New Roman"/>
          <w:color w:val="1B150E"/>
        </w:rPr>
      </w:pPr>
    </w:p>
    <w:p w:rsidR="006463EE" w:rsidRPr="00E11E74" w:rsidRDefault="00E11E74" w:rsidP="007A3AD0">
      <w:pPr>
        <w:rPr>
          <w:rFonts w:ascii="Times New Roman" w:hAnsi="Times New Roman" w:cs="Times New Roman"/>
          <w:color w:val="1B150E"/>
        </w:rPr>
      </w:pPr>
      <w:proofErr w:type="gramStart"/>
      <w:r w:rsidRPr="00E11E74">
        <w:rPr>
          <w:rFonts w:ascii="Times New Roman" w:hAnsi="Times New Roman" w:cs="Times New Roman"/>
          <w:color w:val="1B150E"/>
        </w:rPr>
        <w:t>Date :</w:t>
      </w:r>
      <w:proofErr w:type="gramEnd"/>
      <w:r w:rsidRPr="00E11E74">
        <w:rPr>
          <w:rFonts w:ascii="Times New Roman" w:hAnsi="Times New Roman" w:cs="Times New Roman"/>
          <w:color w:val="1B150E"/>
        </w:rPr>
        <w:t xml:space="preserve"> _____________</w:t>
      </w:r>
    </w:p>
    <w:p w:rsidR="006463EE" w:rsidRPr="00E11E74" w:rsidRDefault="006463EE" w:rsidP="006463EE">
      <w:pPr>
        <w:jc w:val="center"/>
        <w:rPr>
          <w:rFonts w:ascii="Times New Roman" w:hAnsi="Times New Roman" w:cs="Times New Roman"/>
          <w:b/>
          <w:color w:val="1B150E"/>
          <w:u w:val="single"/>
        </w:rPr>
      </w:pPr>
    </w:p>
    <w:p w:rsidR="007F3471" w:rsidRPr="00E11E74" w:rsidRDefault="007F3471" w:rsidP="006463EE">
      <w:pPr>
        <w:jc w:val="center"/>
        <w:rPr>
          <w:rFonts w:ascii="Times New Roman" w:hAnsi="Times New Roman" w:cs="Times New Roman"/>
          <w:b/>
          <w:color w:val="1B150E"/>
          <w:u w:val="single"/>
        </w:rPr>
      </w:pPr>
    </w:p>
    <w:p w:rsidR="009C176C" w:rsidRPr="00E11E74" w:rsidRDefault="009C176C" w:rsidP="006463EE">
      <w:pPr>
        <w:jc w:val="center"/>
        <w:rPr>
          <w:rFonts w:ascii="Times New Roman" w:hAnsi="Times New Roman" w:cs="Times New Roman"/>
          <w:b/>
          <w:color w:val="1B150E"/>
          <w:u w:val="single"/>
        </w:rPr>
      </w:pPr>
    </w:p>
    <w:p w:rsidR="006463EE" w:rsidRPr="00E11E74" w:rsidRDefault="006463EE" w:rsidP="006463EE">
      <w:pPr>
        <w:jc w:val="center"/>
        <w:rPr>
          <w:rFonts w:ascii="Times New Roman" w:hAnsi="Times New Roman" w:cs="Times New Roman"/>
          <w:b/>
          <w:color w:val="1B150E"/>
          <w:u w:val="single"/>
        </w:rPr>
      </w:pPr>
      <w:r w:rsidRPr="00E11E74">
        <w:rPr>
          <w:rFonts w:ascii="Times New Roman" w:hAnsi="Times New Roman" w:cs="Times New Roman"/>
          <w:b/>
          <w:color w:val="1B150E"/>
          <w:u w:val="single"/>
        </w:rPr>
        <w:t>TO WHOMSOVER IT MAY CONCERN</w:t>
      </w:r>
    </w:p>
    <w:p w:rsidR="006463EE" w:rsidRPr="00E11E74" w:rsidRDefault="006463EE">
      <w:pPr>
        <w:rPr>
          <w:rFonts w:ascii="Times New Roman" w:hAnsi="Times New Roman" w:cs="Times New Roman"/>
          <w:color w:val="1B150E"/>
        </w:rPr>
      </w:pPr>
      <w:bookmarkStart w:id="0" w:name="_GoBack"/>
      <w:bookmarkEnd w:id="0"/>
    </w:p>
    <w:p w:rsidR="006463EE" w:rsidRPr="00E11E74" w:rsidRDefault="006463EE" w:rsidP="00E11E74">
      <w:pPr>
        <w:jc w:val="both"/>
        <w:rPr>
          <w:rFonts w:ascii="Times New Roman" w:hAnsi="Times New Roman" w:cs="Times New Roman"/>
        </w:rPr>
      </w:pPr>
    </w:p>
    <w:p w:rsidR="00831EAC" w:rsidRPr="00E11E74" w:rsidRDefault="0075163B" w:rsidP="00E11E74">
      <w:pPr>
        <w:jc w:val="both"/>
        <w:rPr>
          <w:rFonts w:ascii="Times New Roman" w:hAnsi="Times New Roman" w:cs="Times New Roman"/>
        </w:rPr>
      </w:pPr>
      <w:r w:rsidRPr="00E11E74">
        <w:rPr>
          <w:rFonts w:ascii="Times New Roman" w:hAnsi="Times New Roman" w:cs="Times New Roman"/>
        </w:rPr>
        <w:t xml:space="preserve">This is to certify that </w:t>
      </w:r>
      <w:r w:rsidR="00E11E74" w:rsidRPr="00E11E74">
        <w:rPr>
          <w:rFonts w:ascii="Times New Roman" w:hAnsi="Times New Roman" w:cs="Times New Roman"/>
          <w:color w:val="FF0000"/>
        </w:rPr>
        <w:t>[</w:t>
      </w:r>
      <w:r w:rsidR="00E11E74" w:rsidRPr="00E11E74">
        <w:rPr>
          <w:rFonts w:ascii="Times New Roman" w:hAnsi="Times New Roman" w:cs="Times New Roman"/>
          <w:color w:val="FF0000"/>
          <w:u w:val="single"/>
        </w:rPr>
        <w:t>Employee Name</w:t>
      </w:r>
      <w:r w:rsidR="00E11E74" w:rsidRPr="00E11E74">
        <w:rPr>
          <w:rFonts w:ascii="Times New Roman" w:hAnsi="Times New Roman" w:cs="Times New Roman"/>
          <w:color w:val="FF0000"/>
        </w:rPr>
        <w:t>]</w:t>
      </w:r>
      <w:r w:rsidR="00ED41D5" w:rsidRPr="00E11E74">
        <w:rPr>
          <w:rFonts w:ascii="Times New Roman" w:hAnsi="Times New Roman" w:cs="Times New Roman"/>
        </w:rPr>
        <w:t xml:space="preserve"> </w:t>
      </w:r>
      <w:r w:rsidR="006463EE" w:rsidRPr="00E11E74">
        <w:rPr>
          <w:rFonts w:ascii="Times New Roman" w:hAnsi="Times New Roman" w:cs="Times New Roman"/>
        </w:rPr>
        <w:t xml:space="preserve">was working </w:t>
      </w:r>
      <w:r w:rsidR="00386717" w:rsidRPr="00E11E74">
        <w:rPr>
          <w:rFonts w:ascii="Times New Roman" w:hAnsi="Times New Roman" w:cs="Times New Roman"/>
        </w:rPr>
        <w:t>with us</w:t>
      </w:r>
      <w:r w:rsidR="006463EE" w:rsidRPr="00E11E74">
        <w:rPr>
          <w:rFonts w:ascii="Times New Roman" w:hAnsi="Times New Roman" w:cs="Times New Roman"/>
        </w:rPr>
        <w:t xml:space="preserve"> as </w:t>
      </w:r>
      <w:r w:rsidR="00E11E74" w:rsidRPr="00E11E74">
        <w:rPr>
          <w:rFonts w:ascii="Times New Roman" w:hAnsi="Times New Roman" w:cs="Times New Roman"/>
          <w:color w:val="FF0000"/>
          <w:u w:val="single"/>
        </w:rPr>
        <w:t>[Designation]</w:t>
      </w:r>
      <w:r w:rsidR="000D7757" w:rsidRPr="00E11E74">
        <w:rPr>
          <w:rFonts w:ascii="Times New Roman" w:hAnsi="Times New Roman" w:cs="Times New Roman"/>
        </w:rPr>
        <w:t xml:space="preserve"> </w:t>
      </w:r>
      <w:r w:rsidR="009C176C" w:rsidRPr="00E11E74">
        <w:rPr>
          <w:rFonts w:ascii="Times New Roman" w:hAnsi="Times New Roman" w:cs="Times New Roman"/>
        </w:rPr>
        <w:t>from</w:t>
      </w:r>
      <w:r w:rsidR="00E11E74" w:rsidRPr="00E11E74">
        <w:rPr>
          <w:rFonts w:ascii="Times New Roman" w:hAnsi="Times New Roman" w:cs="Times New Roman"/>
        </w:rPr>
        <w:t xml:space="preserve"> </w:t>
      </w:r>
      <w:r w:rsidR="00E11E74" w:rsidRPr="00E11E74">
        <w:rPr>
          <w:rFonts w:ascii="Times New Roman" w:hAnsi="Times New Roman" w:cs="Times New Roman"/>
          <w:color w:val="FF0000"/>
        </w:rPr>
        <w:t>[</w:t>
      </w:r>
      <w:r w:rsidR="00E11E74" w:rsidRPr="00E11E74">
        <w:rPr>
          <w:rFonts w:ascii="Times New Roman" w:hAnsi="Times New Roman" w:cs="Times New Roman"/>
          <w:color w:val="FF0000"/>
          <w:u w:val="single"/>
        </w:rPr>
        <w:t>Date of Joining</w:t>
      </w:r>
      <w:r w:rsidR="00E11E74" w:rsidRPr="00E11E74">
        <w:rPr>
          <w:rFonts w:ascii="Times New Roman" w:hAnsi="Times New Roman" w:cs="Times New Roman"/>
          <w:color w:val="FF0000"/>
        </w:rPr>
        <w:t xml:space="preserve">]     </w:t>
      </w:r>
      <w:r w:rsidR="00E11E74" w:rsidRPr="00E11E74">
        <w:rPr>
          <w:rFonts w:ascii="Times New Roman" w:hAnsi="Times New Roman" w:cs="Times New Roman"/>
        </w:rPr>
        <w:t xml:space="preserve"> to</w:t>
      </w:r>
      <w:r w:rsidR="007F3471" w:rsidRPr="00E11E74">
        <w:rPr>
          <w:rFonts w:ascii="Times New Roman" w:hAnsi="Times New Roman" w:cs="Times New Roman"/>
        </w:rPr>
        <w:t xml:space="preserve"> </w:t>
      </w:r>
      <w:r w:rsidR="00E11E74" w:rsidRPr="00E11E74">
        <w:rPr>
          <w:rFonts w:ascii="Times New Roman" w:hAnsi="Times New Roman" w:cs="Times New Roman"/>
          <w:color w:val="FF0000"/>
          <w:u w:val="single"/>
        </w:rPr>
        <w:t>[Last Day of Working]</w:t>
      </w:r>
      <w:r w:rsidR="009C176C" w:rsidRPr="00E11E74">
        <w:rPr>
          <w:rFonts w:ascii="Times New Roman" w:hAnsi="Times New Roman" w:cs="Times New Roman"/>
          <w:color w:val="FF0000"/>
          <w:u w:val="single"/>
        </w:rPr>
        <w:t>.</w:t>
      </w:r>
      <w:r w:rsidR="00CF5495" w:rsidRPr="00E11E74">
        <w:rPr>
          <w:rFonts w:ascii="Times New Roman" w:hAnsi="Times New Roman" w:cs="Times New Roman"/>
          <w:color w:val="FF0000"/>
        </w:rPr>
        <w:t xml:space="preserve"> </w:t>
      </w:r>
      <w:r w:rsidR="00714931" w:rsidRPr="00E11E74">
        <w:rPr>
          <w:rFonts w:ascii="Times New Roman" w:hAnsi="Times New Roman" w:cs="Times New Roman"/>
        </w:rPr>
        <w:t>He</w:t>
      </w:r>
      <w:r w:rsidR="00E11E74" w:rsidRPr="00E11E74">
        <w:rPr>
          <w:rFonts w:ascii="Times New Roman" w:hAnsi="Times New Roman" w:cs="Times New Roman"/>
        </w:rPr>
        <w:t xml:space="preserve"> / She</w:t>
      </w:r>
      <w:r w:rsidR="00714931" w:rsidRPr="00E11E74">
        <w:rPr>
          <w:rFonts w:ascii="Times New Roman" w:hAnsi="Times New Roman" w:cs="Times New Roman"/>
        </w:rPr>
        <w:t xml:space="preserve"> </w:t>
      </w:r>
      <w:proofErr w:type="gramStart"/>
      <w:r w:rsidR="00714931" w:rsidRPr="00E11E74">
        <w:rPr>
          <w:rFonts w:ascii="Times New Roman" w:hAnsi="Times New Roman" w:cs="Times New Roman"/>
        </w:rPr>
        <w:t>was</w:t>
      </w:r>
      <w:proofErr w:type="gramEnd"/>
      <w:r w:rsidR="00714931" w:rsidRPr="00E11E74">
        <w:rPr>
          <w:rFonts w:ascii="Times New Roman" w:hAnsi="Times New Roman" w:cs="Times New Roman"/>
        </w:rPr>
        <w:t xml:space="preserve"> relieved from the services on </w:t>
      </w:r>
      <w:r w:rsidR="00E11E74" w:rsidRPr="00E11E74">
        <w:rPr>
          <w:rFonts w:ascii="Times New Roman" w:hAnsi="Times New Roman" w:cs="Times New Roman"/>
          <w:color w:val="FF0000"/>
          <w:u w:val="single"/>
        </w:rPr>
        <w:t>[Date of Leaving].</w:t>
      </w:r>
      <w:r w:rsidR="00E11E74" w:rsidRPr="00E11E74">
        <w:rPr>
          <w:rFonts w:ascii="Times New Roman" w:hAnsi="Times New Roman" w:cs="Times New Roman"/>
        </w:rPr>
        <w:t xml:space="preserve"> </w:t>
      </w:r>
      <w:r w:rsidR="00714931" w:rsidRPr="00E11E74">
        <w:rPr>
          <w:rFonts w:ascii="Times New Roman" w:hAnsi="Times New Roman" w:cs="Times New Roman"/>
        </w:rPr>
        <w:br/>
      </w:r>
      <w:r w:rsidR="006463EE" w:rsidRPr="00E11E74">
        <w:rPr>
          <w:rFonts w:ascii="Times New Roman" w:hAnsi="Times New Roman" w:cs="Times New Roman"/>
        </w:rPr>
        <w:br/>
      </w:r>
      <w:r w:rsidR="006463EE" w:rsidRPr="00E11E74">
        <w:rPr>
          <w:rFonts w:ascii="Times New Roman" w:hAnsi="Times New Roman" w:cs="Times New Roman"/>
        </w:rPr>
        <w:br/>
        <w:t xml:space="preserve">We wish </w:t>
      </w:r>
      <w:r w:rsidR="00151F34" w:rsidRPr="00E11E74">
        <w:rPr>
          <w:rFonts w:ascii="Times New Roman" w:hAnsi="Times New Roman" w:cs="Times New Roman"/>
        </w:rPr>
        <w:t>him</w:t>
      </w:r>
      <w:r w:rsidR="00E11E74" w:rsidRPr="00E11E74">
        <w:rPr>
          <w:rFonts w:ascii="Times New Roman" w:hAnsi="Times New Roman" w:cs="Times New Roman"/>
        </w:rPr>
        <w:t>/her</w:t>
      </w:r>
      <w:r w:rsidR="006463EE" w:rsidRPr="00E11E74">
        <w:rPr>
          <w:rFonts w:ascii="Times New Roman" w:hAnsi="Times New Roman" w:cs="Times New Roman"/>
        </w:rPr>
        <w:t xml:space="preserve"> all the best in </w:t>
      </w:r>
      <w:r w:rsidR="00F7151C" w:rsidRPr="00E11E74">
        <w:rPr>
          <w:rFonts w:ascii="Times New Roman" w:hAnsi="Times New Roman" w:cs="Times New Roman"/>
        </w:rPr>
        <w:t>his</w:t>
      </w:r>
      <w:r w:rsidR="00E11E74" w:rsidRPr="00E11E74">
        <w:rPr>
          <w:rFonts w:ascii="Times New Roman" w:hAnsi="Times New Roman" w:cs="Times New Roman"/>
        </w:rPr>
        <w:t>/her</w:t>
      </w:r>
      <w:r w:rsidR="006463EE" w:rsidRPr="00E11E74">
        <w:rPr>
          <w:rFonts w:ascii="Times New Roman" w:hAnsi="Times New Roman" w:cs="Times New Roman"/>
        </w:rPr>
        <w:t xml:space="preserve"> future endeavors.</w:t>
      </w: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  <w:r w:rsidRPr="00E11E74">
        <w:rPr>
          <w:rFonts w:ascii="Times New Roman" w:hAnsi="Times New Roman" w:cs="Times New Roman"/>
          <w:color w:val="1B150E"/>
        </w:rPr>
        <w:t xml:space="preserve">For </w:t>
      </w:r>
      <w:r w:rsidR="00ED41D5" w:rsidRPr="00E11E74">
        <w:rPr>
          <w:rFonts w:ascii="Times New Roman" w:hAnsi="Times New Roman" w:cs="Times New Roman"/>
          <w:color w:val="1B150E"/>
        </w:rPr>
        <w:t>Power2SME</w:t>
      </w: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</w:p>
    <w:p w:rsidR="009C176C" w:rsidRPr="00E11E74" w:rsidRDefault="009C176C">
      <w:pPr>
        <w:rPr>
          <w:rFonts w:ascii="Times New Roman" w:hAnsi="Times New Roman" w:cs="Times New Roman"/>
          <w:color w:val="1B150E"/>
        </w:rPr>
      </w:pPr>
    </w:p>
    <w:p w:rsidR="009C176C" w:rsidRPr="00E11E74" w:rsidRDefault="009641A0" w:rsidP="009C44D0">
      <w:pPr>
        <w:spacing w:line="240" w:lineRule="auto"/>
        <w:contextualSpacing/>
        <w:rPr>
          <w:rFonts w:ascii="Times New Roman" w:hAnsi="Times New Roman" w:cs="Times New Roman"/>
          <w:color w:val="1B150E"/>
        </w:rPr>
      </w:pPr>
      <w:r w:rsidRPr="00E11E74">
        <w:rPr>
          <w:rFonts w:ascii="Times New Roman" w:hAnsi="Times New Roman" w:cs="Times New Roman"/>
          <w:color w:val="1B150E"/>
        </w:rPr>
        <w:t>Surabhi Chhabra</w:t>
      </w:r>
    </w:p>
    <w:p w:rsidR="009C176C" w:rsidRPr="00E11E74" w:rsidRDefault="009C176C" w:rsidP="009C44D0">
      <w:pPr>
        <w:spacing w:line="240" w:lineRule="auto"/>
        <w:contextualSpacing/>
        <w:rPr>
          <w:rFonts w:ascii="Times New Roman" w:hAnsi="Times New Roman" w:cs="Times New Roman"/>
          <w:color w:val="1B150E"/>
        </w:rPr>
      </w:pPr>
      <w:r w:rsidRPr="00E11E74">
        <w:rPr>
          <w:rFonts w:ascii="Times New Roman" w:hAnsi="Times New Roman" w:cs="Times New Roman"/>
          <w:color w:val="1B150E"/>
        </w:rPr>
        <w:t>HR Department</w:t>
      </w:r>
    </w:p>
    <w:p w:rsidR="008706C0" w:rsidRPr="00E11E74" w:rsidRDefault="008706C0">
      <w:pPr>
        <w:spacing w:line="240" w:lineRule="auto"/>
        <w:contextualSpacing/>
        <w:rPr>
          <w:rFonts w:ascii="Times New Roman" w:hAnsi="Times New Roman" w:cs="Times New Roman"/>
          <w:color w:val="1B150E"/>
        </w:rPr>
      </w:pPr>
    </w:p>
    <w:sectPr w:rsidR="008706C0" w:rsidRPr="00E11E7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6C0" w:rsidRDefault="008706C0" w:rsidP="008706C0">
      <w:pPr>
        <w:spacing w:after="0" w:line="240" w:lineRule="auto"/>
      </w:pPr>
      <w:r>
        <w:separator/>
      </w:r>
    </w:p>
  </w:endnote>
  <w:endnote w:type="continuationSeparator" w:id="0">
    <w:p w:rsidR="008706C0" w:rsidRDefault="008706C0" w:rsidP="0087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E74" w:rsidRPr="00E11E74" w:rsidRDefault="00E11E74" w:rsidP="00E11E74">
    <w:pPr>
      <w:jc w:val="center"/>
      <w:rPr>
        <w:rFonts w:ascii="Times New Roman" w:hAnsi="Times New Roman" w:cs="Times New Roman"/>
      </w:rPr>
    </w:pPr>
    <w:r w:rsidRPr="00E11E74">
      <w:rPr>
        <w:rFonts w:ascii="Times New Roman" w:hAnsi="Times New Roman" w:cs="Times New Roman"/>
        <w:bCs/>
      </w:rPr>
      <w:t>BEBB India Private Limited</w:t>
    </w:r>
    <w:r w:rsidRPr="00E11E74">
      <w:rPr>
        <w:rFonts w:ascii="Times New Roman" w:hAnsi="Times New Roman" w:cs="Times New Roman"/>
      </w:rPr>
      <w:t xml:space="preserve">, </w:t>
    </w:r>
    <w:r w:rsidRPr="00E11E74">
      <w:rPr>
        <w:rFonts w:ascii="Times New Roman" w:hAnsi="Times New Roman" w:cs="Times New Roman"/>
      </w:rPr>
      <w:t>Ground Floor, Plot No. 88</w:t>
    </w:r>
    <w:r w:rsidRPr="00E11E74">
      <w:rPr>
        <w:rFonts w:ascii="Times New Roman" w:hAnsi="Times New Roman" w:cs="Times New Roman"/>
      </w:rPr>
      <w:t xml:space="preserve">, </w:t>
    </w:r>
    <w:proofErr w:type="spellStart"/>
    <w:r w:rsidRPr="00E11E74">
      <w:rPr>
        <w:rFonts w:ascii="Times New Roman" w:hAnsi="Times New Roman" w:cs="Times New Roman"/>
      </w:rPr>
      <w:t>Udyo</w:t>
    </w:r>
    <w:r w:rsidRPr="00E11E74">
      <w:rPr>
        <w:rFonts w:ascii="Times New Roman" w:hAnsi="Times New Roman" w:cs="Times New Roman"/>
      </w:rPr>
      <w:t>g</w:t>
    </w:r>
    <w:proofErr w:type="spellEnd"/>
    <w:r w:rsidRPr="00E11E74">
      <w:rPr>
        <w:rFonts w:ascii="Times New Roman" w:hAnsi="Times New Roman" w:cs="Times New Roman"/>
      </w:rPr>
      <w:t xml:space="preserve"> </w:t>
    </w:r>
    <w:proofErr w:type="spellStart"/>
    <w:r w:rsidRPr="00E11E74">
      <w:rPr>
        <w:rFonts w:ascii="Times New Roman" w:hAnsi="Times New Roman" w:cs="Times New Roman"/>
      </w:rPr>
      <w:t>Vihar</w:t>
    </w:r>
    <w:proofErr w:type="spellEnd"/>
    <w:r w:rsidRPr="00E11E74">
      <w:rPr>
        <w:rFonts w:ascii="Times New Roman" w:hAnsi="Times New Roman" w:cs="Times New Roman"/>
      </w:rPr>
      <w:t xml:space="preserve"> Phase 4, Gurgaon-122015.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6C0" w:rsidRDefault="008706C0" w:rsidP="008706C0">
      <w:pPr>
        <w:spacing w:after="0" w:line="240" w:lineRule="auto"/>
      </w:pPr>
      <w:r>
        <w:separator/>
      </w:r>
    </w:p>
  </w:footnote>
  <w:footnote w:type="continuationSeparator" w:id="0">
    <w:p w:rsidR="008706C0" w:rsidRDefault="008706C0" w:rsidP="0087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6C0" w:rsidRDefault="008706C0" w:rsidP="008706C0">
    <w:pPr>
      <w:pStyle w:val="Header"/>
      <w:jc w:val="right"/>
    </w:pPr>
    <w:r>
      <w:rPr>
        <w:noProof/>
      </w:rPr>
      <w:drawing>
        <wp:inline distT="0" distB="0" distL="0" distR="0" wp14:anchorId="17E00919" wp14:editId="08C9BDEE">
          <wp:extent cx="1600200" cy="800100"/>
          <wp:effectExtent l="0" t="0" r="0" b="0"/>
          <wp:docPr id="1" name="Picture 1" descr="http://www.power2sme.com/images/logo-power2s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ower2sme.com/images/logo-power2s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01"/>
    <w:rsid w:val="00013558"/>
    <w:rsid w:val="00014E32"/>
    <w:rsid w:val="00016D28"/>
    <w:rsid w:val="00023E6D"/>
    <w:rsid w:val="00065A13"/>
    <w:rsid w:val="000A1A5B"/>
    <w:rsid w:val="000D59E5"/>
    <w:rsid w:val="000D7757"/>
    <w:rsid w:val="000E6EBD"/>
    <w:rsid w:val="00151F34"/>
    <w:rsid w:val="00204901"/>
    <w:rsid w:val="00207995"/>
    <w:rsid w:val="00277584"/>
    <w:rsid w:val="002E40B8"/>
    <w:rsid w:val="002E6D08"/>
    <w:rsid w:val="00383D4B"/>
    <w:rsid w:val="00383E75"/>
    <w:rsid w:val="00386717"/>
    <w:rsid w:val="00390D9C"/>
    <w:rsid w:val="003D4A4F"/>
    <w:rsid w:val="003E34A0"/>
    <w:rsid w:val="003F18A1"/>
    <w:rsid w:val="004156B1"/>
    <w:rsid w:val="00497AD8"/>
    <w:rsid w:val="004A4E3D"/>
    <w:rsid w:val="004B676A"/>
    <w:rsid w:val="00515CE3"/>
    <w:rsid w:val="00522A31"/>
    <w:rsid w:val="00532E29"/>
    <w:rsid w:val="00564AB9"/>
    <w:rsid w:val="0057735F"/>
    <w:rsid w:val="005968AB"/>
    <w:rsid w:val="006106AD"/>
    <w:rsid w:val="006463EE"/>
    <w:rsid w:val="006E2162"/>
    <w:rsid w:val="007148B7"/>
    <w:rsid w:val="00714931"/>
    <w:rsid w:val="00747F03"/>
    <w:rsid w:val="0075094D"/>
    <w:rsid w:val="0075163B"/>
    <w:rsid w:val="007A3AD0"/>
    <w:rsid w:val="007D2225"/>
    <w:rsid w:val="007F3471"/>
    <w:rsid w:val="00803F03"/>
    <w:rsid w:val="008179CF"/>
    <w:rsid w:val="00831EAC"/>
    <w:rsid w:val="008354D2"/>
    <w:rsid w:val="008514D6"/>
    <w:rsid w:val="008706C0"/>
    <w:rsid w:val="008A2057"/>
    <w:rsid w:val="008B5765"/>
    <w:rsid w:val="008D0D01"/>
    <w:rsid w:val="00925433"/>
    <w:rsid w:val="00951497"/>
    <w:rsid w:val="0096073F"/>
    <w:rsid w:val="009641A0"/>
    <w:rsid w:val="00975A67"/>
    <w:rsid w:val="009C176C"/>
    <w:rsid w:val="009C44D0"/>
    <w:rsid w:val="009D0047"/>
    <w:rsid w:val="00A64A62"/>
    <w:rsid w:val="00A76F73"/>
    <w:rsid w:val="00AA289B"/>
    <w:rsid w:val="00B96E50"/>
    <w:rsid w:val="00BF09C8"/>
    <w:rsid w:val="00BF5AA0"/>
    <w:rsid w:val="00C10E91"/>
    <w:rsid w:val="00C46D2C"/>
    <w:rsid w:val="00C475A8"/>
    <w:rsid w:val="00C70B2B"/>
    <w:rsid w:val="00C72F38"/>
    <w:rsid w:val="00CA1CE2"/>
    <w:rsid w:val="00CD0555"/>
    <w:rsid w:val="00CF0E22"/>
    <w:rsid w:val="00CF5495"/>
    <w:rsid w:val="00D72112"/>
    <w:rsid w:val="00DC7F1E"/>
    <w:rsid w:val="00DD3D44"/>
    <w:rsid w:val="00DD4477"/>
    <w:rsid w:val="00DF7811"/>
    <w:rsid w:val="00E11E74"/>
    <w:rsid w:val="00E53832"/>
    <w:rsid w:val="00ED41D5"/>
    <w:rsid w:val="00F33467"/>
    <w:rsid w:val="00F7151C"/>
    <w:rsid w:val="00FB12CE"/>
    <w:rsid w:val="00FB3186"/>
    <w:rsid w:val="00FD24B3"/>
    <w:rsid w:val="00F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C0"/>
  </w:style>
  <w:style w:type="paragraph" w:styleId="Footer">
    <w:name w:val="footer"/>
    <w:basedOn w:val="Normal"/>
    <w:link w:val="FooterChar"/>
    <w:uiPriority w:val="99"/>
    <w:unhideWhenUsed/>
    <w:rsid w:val="0087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C0"/>
  </w:style>
  <w:style w:type="paragraph" w:styleId="NoSpacing">
    <w:name w:val="No Spacing"/>
    <w:uiPriority w:val="1"/>
    <w:qFormat/>
    <w:rsid w:val="00E11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4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C0"/>
  </w:style>
  <w:style w:type="paragraph" w:styleId="Footer">
    <w:name w:val="footer"/>
    <w:basedOn w:val="Normal"/>
    <w:link w:val="FooterChar"/>
    <w:uiPriority w:val="99"/>
    <w:unhideWhenUsed/>
    <w:rsid w:val="00870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C0"/>
  </w:style>
  <w:style w:type="paragraph" w:styleId="NoSpacing">
    <w:name w:val="No Spacing"/>
    <w:uiPriority w:val="1"/>
    <w:qFormat/>
    <w:rsid w:val="00E11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C0CBEB3D</Template>
  <TotalTime>268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Soujanya Nanthur</cp:lastModifiedBy>
  <cp:revision>89</cp:revision>
  <cp:lastPrinted>2014-11-11T07:38:00Z</cp:lastPrinted>
  <dcterms:created xsi:type="dcterms:W3CDTF">2013-12-20T04:45:00Z</dcterms:created>
  <dcterms:modified xsi:type="dcterms:W3CDTF">2014-12-18T06:05:00Z</dcterms:modified>
</cp:coreProperties>
</file>